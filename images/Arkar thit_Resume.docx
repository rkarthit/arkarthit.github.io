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A3422F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A3422F" w:rsidRDefault="00992A01" w:rsidP="00992A01">
            <w:pPr>
              <w:pStyle w:val="Title"/>
              <w:tabs>
                <w:tab w:val="left" w:pos="2505"/>
                <w:tab w:val="center" w:pos="4680"/>
              </w:tabs>
              <w:jc w:val="left"/>
              <w:rPr>
                <w:rFonts w:asciiTheme="minorHAnsi" w:hAnsiTheme="minorHAnsi" w:cstheme="minorHAnsi"/>
              </w:rPr>
            </w:pPr>
            <w:r w:rsidRPr="00A3422F">
              <w:rPr>
                <w:rFonts w:asciiTheme="minorHAnsi" w:hAnsiTheme="minorHAnsi" w:cstheme="minorHAnsi"/>
              </w:rPr>
              <w:tab/>
            </w:r>
            <w:r w:rsidRPr="00A3422F">
              <w:rPr>
                <w:rFonts w:asciiTheme="minorHAnsi" w:hAnsiTheme="minorHAnsi" w:cstheme="minorHAnsi"/>
              </w:rPr>
              <w:tab/>
              <w:t>Arkar thit</w:t>
            </w:r>
          </w:p>
          <w:p w:rsidR="00692703" w:rsidRPr="00A3422F" w:rsidRDefault="00692703" w:rsidP="00913946">
            <w:pPr>
              <w:pStyle w:val="ContactInfo"/>
              <w:contextualSpacing w:val="0"/>
              <w:rPr>
                <w:rFonts w:cstheme="minorHAnsi"/>
              </w:rPr>
            </w:pPr>
          </w:p>
          <w:p w:rsidR="00692703" w:rsidRPr="00A3422F" w:rsidRDefault="00992A01" w:rsidP="00992A01">
            <w:pPr>
              <w:pStyle w:val="ContactInfoEmphasis"/>
              <w:contextualSpacing w:val="0"/>
              <w:rPr>
                <w:rFonts w:cstheme="minorHAnsi"/>
              </w:rPr>
            </w:pPr>
            <w:r w:rsidRPr="00A3422F">
              <w:rPr>
                <w:rFonts w:cstheme="minorHAnsi"/>
                <w:b w:val="0"/>
                <w:color w:val="auto"/>
              </w:rPr>
              <w:t>arkarmoeoo980719</w:t>
            </w:r>
            <w:r w:rsidRPr="00A3422F">
              <w:rPr>
                <w:rFonts w:cstheme="minorHAnsi"/>
                <w:b w:val="0"/>
                <w:color w:val="auto"/>
                <w:lang w:val="en-GB"/>
              </w:rPr>
              <w:t>@gmail.com</w:t>
            </w:r>
            <w:r w:rsidR="00692703" w:rsidRPr="00A3422F">
              <w:rPr>
                <w:rFonts w:cstheme="minorHAnsi"/>
                <w:color w:val="auto"/>
              </w:rPr>
              <w:t xml:space="preserve"> </w:t>
            </w:r>
            <w:r w:rsidRPr="00A3422F">
              <w:rPr>
                <w:rFonts w:cstheme="minorHAnsi"/>
                <w:color w:val="000000" w:themeColor="text1"/>
              </w:rPr>
              <w:t>|</w:t>
            </w:r>
            <w:r w:rsidR="00692703" w:rsidRPr="00A3422F">
              <w:rPr>
                <w:rFonts w:cstheme="minorHAnsi"/>
                <w:color w:val="auto"/>
              </w:rPr>
              <w:t xml:space="preserve"> </w:t>
            </w:r>
            <w:r w:rsidRPr="00A3422F">
              <w:rPr>
                <w:rFonts w:cstheme="minorHAnsi"/>
                <w:b w:val="0"/>
                <w:color w:val="auto"/>
              </w:rPr>
              <w:t xml:space="preserve">https://www.linkedin.com/in/arkar-thit-1b5258154/ </w:t>
            </w:r>
            <w:r w:rsidRPr="00A3422F">
              <w:rPr>
                <w:rFonts w:cstheme="minorHAnsi"/>
                <w:color w:val="000000" w:themeColor="text1"/>
              </w:rPr>
              <w:t>|</w:t>
            </w:r>
            <w:r w:rsidR="00692703" w:rsidRPr="00A3422F">
              <w:rPr>
                <w:rFonts w:cstheme="minorHAnsi"/>
              </w:rPr>
              <w:t xml:space="preserve"> </w:t>
            </w:r>
            <w:r w:rsidRPr="00A3422F">
              <w:rPr>
                <w:rFonts w:cstheme="minorHAnsi"/>
                <w:b w:val="0"/>
                <w:color w:val="auto"/>
              </w:rPr>
              <w:t>https://rkarthit.github.io/arkarthit.github.io/</w:t>
            </w:r>
          </w:p>
        </w:tc>
      </w:tr>
      <w:tr w:rsidR="009571D8" w:rsidRPr="00A3422F" w:rsidTr="00692703">
        <w:tc>
          <w:tcPr>
            <w:tcW w:w="9360" w:type="dxa"/>
            <w:tcMar>
              <w:top w:w="432" w:type="dxa"/>
            </w:tcMar>
          </w:tcPr>
          <w:p w:rsidR="001755A8" w:rsidRPr="00A3422F" w:rsidRDefault="00180FF5" w:rsidP="00180FF5">
            <w:pPr>
              <w:contextualSpacing w:val="0"/>
              <w:jc w:val="both"/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 xml:space="preserve">A </w:t>
            </w:r>
            <w:r w:rsidR="004E18DC" w:rsidRPr="00A3422F">
              <w:rPr>
                <w:rFonts w:cstheme="minorHAnsi"/>
                <w:color w:val="000000" w:themeColor="text1"/>
              </w:rPr>
              <w:t>self-taught</w:t>
            </w:r>
            <w:r w:rsidR="00992A01" w:rsidRPr="00A3422F">
              <w:rPr>
                <w:rFonts w:cstheme="minorHAnsi"/>
                <w:color w:val="000000" w:themeColor="text1"/>
              </w:rPr>
              <w:t xml:space="preserve"> UX/UI designer who loves creating empathetic, meaningful, trustworthy user experiences via designs. I have experiences </w:t>
            </w:r>
            <w:r w:rsidR="004E18DC" w:rsidRPr="00A3422F">
              <w:rPr>
                <w:rFonts w:cstheme="minorHAnsi"/>
                <w:color w:val="000000" w:themeColor="text1"/>
              </w:rPr>
              <w:t>in both Web and Mobile UX / UI f</w:t>
            </w:r>
            <w:r w:rsidR="00992A01" w:rsidRPr="00A3422F">
              <w:rPr>
                <w:rFonts w:cstheme="minorHAnsi"/>
                <w:color w:val="000000" w:themeColor="text1"/>
              </w:rPr>
              <w:t>ield. I believe I am a designer aka problem solver with business thinking and interpersonal skills.</w:t>
            </w:r>
          </w:p>
        </w:tc>
      </w:tr>
    </w:tbl>
    <w:p w:rsidR="004E01EB" w:rsidRPr="00A3422F" w:rsidRDefault="00334762" w:rsidP="004E01EB">
      <w:pPr>
        <w:pStyle w:val="Heading1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Experience:"/>
          <w:tag w:val="Experience:"/>
          <w:id w:val="-1983300934"/>
          <w:placeholder>
            <w:docPart w:val="9D8EE665493A430AB27A8D4C919963B9"/>
          </w:placeholder>
          <w:temporary/>
          <w:showingPlcHdr/>
          <w15:appearance w15:val="hidden"/>
        </w:sdtPr>
        <w:sdtEndPr/>
        <w:sdtContent>
          <w:bookmarkStart w:id="0" w:name="_GoBack"/>
          <w:r w:rsidR="004E01EB" w:rsidRPr="00A3422F">
            <w:rPr>
              <w:rFonts w:asciiTheme="minorHAnsi" w:hAnsiTheme="minorHAnsi" w:cstheme="minorHAnsi"/>
            </w:rPr>
            <w:t>Experience</w:t>
          </w:r>
          <w:bookmarkEnd w:id="0"/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A3422F" w:rsidTr="00D66A52">
        <w:tc>
          <w:tcPr>
            <w:tcW w:w="9355" w:type="dxa"/>
          </w:tcPr>
          <w:p w:rsidR="001D0BF1" w:rsidRPr="00A3422F" w:rsidRDefault="00992A01" w:rsidP="001D0BF1">
            <w:pPr>
              <w:pStyle w:val="Heading3"/>
              <w:contextualSpacing w:val="0"/>
              <w:outlineLvl w:val="2"/>
              <w:rPr>
                <w:rFonts w:cstheme="minorHAnsi"/>
              </w:rPr>
            </w:pPr>
            <w:r w:rsidRPr="00A3422F">
              <w:rPr>
                <w:rFonts w:cstheme="minorHAnsi"/>
              </w:rPr>
              <w:t>01/2020</w:t>
            </w:r>
            <w:r w:rsidR="001D0BF1" w:rsidRPr="00A3422F">
              <w:rPr>
                <w:rFonts w:cstheme="minorHAnsi"/>
              </w:rPr>
              <w:t xml:space="preserve"> – </w:t>
            </w:r>
            <w:r w:rsidRPr="00A3422F">
              <w:rPr>
                <w:rFonts w:cstheme="minorHAnsi"/>
              </w:rPr>
              <w:t>PRESENT</w:t>
            </w:r>
          </w:p>
          <w:p w:rsidR="001D0BF1" w:rsidRPr="00A3422F" w:rsidRDefault="00992A01" w:rsidP="001D0BF1">
            <w:pPr>
              <w:pStyle w:val="Heading2"/>
              <w:contextualSpacing w:val="0"/>
              <w:outlineLvl w:val="1"/>
              <w:rPr>
                <w:rFonts w:cstheme="minorHAnsi"/>
              </w:rPr>
            </w:pPr>
            <w:r w:rsidRPr="00A3422F">
              <w:rPr>
                <w:rFonts w:cstheme="minorHAnsi"/>
              </w:rPr>
              <w:t>Junior Web UX/UI</w:t>
            </w:r>
            <w:r w:rsidRPr="00A3422F">
              <w:rPr>
                <w:rFonts w:cstheme="minorHAnsi"/>
              </w:rPr>
              <w:t xml:space="preserve"> Designer eTrademyanmar co., LTD</w:t>
            </w:r>
          </w:p>
          <w:p w:rsidR="001E3120" w:rsidRPr="00A3422F" w:rsidRDefault="00992A01" w:rsidP="00992A01">
            <w:pPr>
              <w:contextualSpacing w:val="0"/>
              <w:rPr>
                <w:rFonts w:cstheme="minorHAnsi"/>
              </w:rPr>
            </w:pPr>
            <w:r w:rsidRPr="00A3422F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• </w:t>
            </w:r>
            <w:r w:rsidRPr="00A3422F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Create professional websites for clients/enterprises as well as for the company website by research, ideation, user-flow, wire-framing, mock-ups, prototyping, helping development and testing.</w:t>
            </w:r>
            <w:r w:rsidRPr="00A3422F">
              <w:rPr>
                <w:rFonts w:cstheme="minorHAnsi"/>
                <w:color w:val="000000" w:themeColor="text1"/>
                <w:sz w:val="21"/>
                <w:szCs w:val="21"/>
              </w:rPr>
              <w:br/>
            </w:r>
            <w:r w:rsidRPr="00A3422F">
              <w:rPr>
                <w:rFonts w:cstheme="minorHAnsi"/>
                <w:color w:val="000000" w:themeColor="text1"/>
                <w:sz w:val="21"/>
                <w:szCs w:val="21"/>
              </w:rPr>
              <w:br/>
            </w:r>
            <w:r w:rsidRPr="00A3422F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• Make sure each design meets the design brief and delivers great user experiences.</w:t>
            </w:r>
            <w:r w:rsidRPr="00A3422F">
              <w:rPr>
                <w:rFonts w:cstheme="minorHAnsi"/>
                <w:color w:val="000000" w:themeColor="text1"/>
                <w:sz w:val="21"/>
                <w:szCs w:val="21"/>
              </w:rPr>
              <w:br/>
            </w:r>
            <w:r w:rsidRPr="00A3422F">
              <w:rPr>
                <w:rFonts w:cstheme="minorHAnsi"/>
                <w:color w:val="000000" w:themeColor="text1"/>
                <w:sz w:val="21"/>
                <w:szCs w:val="21"/>
              </w:rPr>
              <w:br/>
            </w:r>
            <w:r w:rsidRPr="00A3422F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• Redesigning and updating sites with team.</w:t>
            </w:r>
          </w:p>
        </w:tc>
      </w:tr>
      <w:tr w:rsidR="00F61DF9" w:rsidRPr="00A3422F" w:rsidTr="00F61DF9">
        <w:tc>
          <w:tcPr>
            <w:tcW w:w="9355" w:type="dxa"/>
            <w:tcMar>
              <w:top w:w="216" w:type="dxa"/>
            </w:tcMar>
          </w:tcPr>
          <w:p w:rsidR="00F61DF9" w:rsidRPr="00A3422F" w:rsidRDefault="00992A01" w:rsidP="00F61DF9">
            <w:pPr>
              <w:pStyle w:val="Heading3"/>
              <w:contextualSpacing w:val="0"/>
              <w:outlineLvl w:val="2"/>
              <w:rPr>
                <w:rFonts w:cstheme="minorHAnsi"/>
              </w:rPr>
            </w:pPr>
            <w:r w:rsidRPr="00A3422F">
              <w:rPr>
                <w:rFonts w:cstheme="minorHAnsi"/>
              </w:rPr>
              <w:t>09/2018</w:t>
            </w:r>
            <w:r w:rsidR="00F61DF9" w:rsidRPr="00A3422F">
              <w:rPr>
                <w:rFonts w:cstheme="minorHAnsi"/>
              </w:rPr>
              <w:t xml:space="preserve"> – </w:t>
            </w:r>
            <w:r w:rsidRPr="00A3422F">
              <w:rPr>
                <w:rFonts w:cstheme="minorHAnsi"/>
              </w:rPr>
              <w:t>01/2020</w:t>
            </w:r>
          </w:p>
          <w:p w:rsidR="00F61DF9" w:rsidRPr="00A3422F" w:rsidRDefault="00992A01" w:rsidP="00F61DF9">
            <w:pPr>
              <w:pStyle w:val="Heading2"/>
              <w:contextualSpacing w:val="0"/>
              <w:outlineLvl w:val="1"/>
              <w:rPr>
                <w:rFonts w:cstheme="minorHAnsi"/>
              </w:rPr>
            </w:pPr>
            <w:r w:rsidRPr="00A3422F">
              <w:rPr>
                <w:rFonts w:cstheme="minorHAnsi"/>
              </w:rPr>
              <w:t>FREELANCE PHOTOGRAPHER</w:t>
            </w:r>
          </w:p>
          <w:p w:rsidR="00F61DF9" w:rsidRPr="00A3422F" w:rsidRDefault="00992A01" w:rsidP="00F61DF9">
            <w:pPr>
              <w:rPr>
                <w:rFonts w:cstheme="minorHAnsi"/>
              </w:rPr>
            </w:pPr>
            <w:r w:rsidRPr="00A3422F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• Direct poses, discuss, shoot, edit and deliver high quality photos (mostly portraits).</w:t>
            </w:r>
            <w:r w:rsidRPr="00A3422F">
              <w:rPr>
                <w:rFonts w:cstheme="minorHAnsi"/>
                <w:color w:val="000000" w:themeColor="text1"/>
                <w:sz w:val="21"/>
                <w:szCs w:val="21"/>
              </w:rPr>
              <w:br/>
            </w:r>
            <w:r w:rsidRPr="00A3422F">
              <w:rPr>
                <w:rFonts w:cstheme="minorHAnsi"/>
                <w:color w:val="000000" w:themeColor="text1"/>
                <w:sz w:val="21"/>
                <w:szCs w:val="21"/>
              </w:rPr>
              <w:br/>
            </w:r>
            <w:r w:rsidRPr="00A3422F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• Freelancing mainly in Singapore and Myanmar.</w:t>
            </w:r>
          </w:p>
        </w:tc>
      </w:tr>
    </w:tbl>
    <w:sdt>
      <w:sdtPr>
        <w:rPr>
          <w:rFonts w:asciiTheme="minorHAnsi" w:hAnsiTheme="minorHAnsi" w:cstheme="minorHAnsi"/>
        </w:rPr>
        <w:alias w:val="Education:"/>
        <w:tag w:val="Education:"/>
        <w:id w:val="-1908763273"/>
        <w:placeholder>
          <w:docPart w:val="D7AA70ADA5B34D53BB130292E7337EE4"/>
        </w:placeholder>
        <w:temporary/>
        <w:showingPlcHdr/>
        <w15:appearance w15:val="hidden"/>
      </w:sdtPr>
      <w:sdtEndPr/>
      <w:sdtContent>
        <w:p w:rsidR="00DA59AA" w:rsidRPr="00A3422F" w:rsidRDefault="00DA59AA" w:rsidP="0097790C">
          <w:pPr>
            <w:pStyle w:val="Heading1"/>
            <w:rPr>
              <w:rFonts w:asciiTheme="minorHAnsi" w:hAnsiTheme="minorHAnsi" w:cstheme="minorHAnsi"/>
            </w:rPr>
          </w:pPr>
          <w:r w:rsidRPr="00A3422F">
            <w:rPr>
              <w:rFonts w:asciiTheme="minorHAnsi" w:hAnsiTheme="minorHAnsi" w:cstheme="minorHAnsi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A3422F" w:rsidTr="00D66A52">
        <w:tc>
          <w:tcPr>
            <w:tcW w:w="9355" w:type="dxa"/>
          </w:tcPr>
          <w:p w:rsidR="001D0BF1" w:rsidRPr="00A3422F" w:rsidRDefault="004E18DC" w:rsidP="001D0BF1">
            <w:pPr>
              <w:pStyle w:val="Heading3"/>
              <w:contextualSpacing w:val="0"/>
              <w:outlineLvl w:val="2"/>
              <w:rPr>
                <w:rFonts w:cstheme="minorHAnsi"/>
              </w:rPr>
            </w:pPr>
            <w:r w:rsidRPr="00A3422F">
              <w:rPr>
                <w:rFonts w:cstheme="minorHAnsi"/>
              </w:rPr>
              <w:t>2017-2019</w:t>
            </w:r>
          </w:p>
          <w:p w:rsidR="001D0BF1" w:rsidRPr="00A3422F" w:rsidRDefault="004E18DC" w:rsidP="001D0BF1">
            <w:pPr>
              <w:pStyle w:val="Heading2"/>
              <w:contextualSpacing w:val="0"/>
              <w:outlineLvl w:val="1"/>
              <w:rPr>
                <w:rFonts w:cstheme="minorHAnsi"/>
              </w:rPr>
            </w:pPr>
            <w:r w:rsidRPr="00A3422F">
              <w:rPr>
                <w:rFonts w:cstheme="minorHAnsi"/>
              </w:rPr>
              <w:t>bACHELOR’S DEGREE in computer science, cOVENTRY UNIVERSITY</w:t>
            </w:r>
          </w:p>
          <w:p w:rsidR="007538DC" w:rsidRPr="00A3422F" w:rsidRDefault="004E18DC" w:rsidP="004E18DC">
            <w:pPr>
              <w:contextualSpacing w:val="0"/>
              <w:rPr>
                <w:rFonts w:cstheme="minorHAnsi"/>
              </w:rPr>
            </w:pPr>
            <w:r w:rsidRPr="00A3422F">
              <w:rPr>
                <w:rFonts w:cstheme="minorHAnsi"/>
              </w:rPr>
              <w:t>Upper Second Class with honor’s</w:t>
            </w:r>
          </w:p>
        </w:tc>
      </w:tr>
      <w:tr w:rsidR="00F61DF9" w:rsidRPr="00A3422F" w:rsidTr="00F61DF9">
        <w:tc>
          <w:tcPr>
            <w:tcW w:w="9355" w:type="dxa"/>
            <w:tcMar>
              <w:top w:w="216" w:type="dxa"/>
            </w:tcMar>
          </w:tcPr>
          <w:p w:rsidR="00F61DF9" w:rsidRPr="00A3422F" w:rsidRDefault="004E18DC" w:rsidP="00F61DF9">
            <w:pPr>
              <w:pStyle w:val="Heading3"/>
              <w:contextualSpacing w:val="0"/>
              <w:outlineLvl w:val="2"/>
              <w:rPr>
                <w:rFonts w:cstheme="minorHAnsi"/>
              </w:rPr>
            </w:pPr>
            <w:r w:rsidRPr="00A3422F">
              <w:rPr>
                <w:rFonts w:cstheme="minorHAnsi"/>
              </w:rPr>
              <w:t>2015-2016</w:t>
            </w:r>
          </w:p>
          <w:p w:rsidR="00F61DF9" w:rsidRPr="00A3422F" w:rsidRDefault="004E18DC" w:rsidP="00F61DF9">
            <w:pPr>
              <w:pStyle w:val="Heading2"/>
              <w:contextualSpacing w:val="0"/>
              <w:outlineLvl w:val="1"/>
              <w:rPr>
                <w:rFonts w:cstheme="minorHAnsi"/>
              </w:rPr>
            </w:pPr>
            <w:r w:rsidRPr="00A3422F">
              <w:rPr>
                <w:rFonts w:cstheme="minorHAnsi"/>
              </w:rPr>
              <w:t>Pearson BTEC level 5 Diploma in Computing IT</w:t>
            </w:r>
          </w:p>
          <w:p w:rsidR="00F61DF9" w:rsidRPr="00A3422F" w:rsidRDefault="004E18DC" w:rsidP="004E18DC">
            <w:pPr>
              <w:rPr>
                <w:rFonts w:cstheme="minorHAnsi"/>
              </w:rPr>
            </w:pPr>
            <w:r w:rsidRPr="00A3422F">
              <w:rPr>
                <w:rFonts w:cstheme="minorHAnsi"/>
              </w:rPr>
              <w:t>Pass with merits</w:t>
            </w:r>
          </w:p>
          <w:p w:rsidR="001551AC" w:rsidRPr="00A3422F" w:rsidRDefault="001551AC" w:rsidP="004E18DC">
            <w:pPr>
              <w:rPr>
                <w:rFonts w:cstheme="minorHAnsi"/>
              </w:rPr>
            </w:pPr>
          </w:p>
          <w:p w:rsidR="001551AC" w:rsidRPr="00A3422F" w:rsidRDefault="001551AC" w:rsidP="001551AC">
            <w:pPr>
              <w:pStyle w:val="Heading3"/>
              <w:rPr>
                <w:rFonts w:cstheme="minorHAnsi"/>
              </w:rPr>
            </w:pPr>
            <w:r w:rsidRPr="00A3422F">
              <w:rPr>
                <w:rFonts w:cstheme="minorHAnsi"/>
              </w:rPr>
              <w:t>2015-2020</w:t>
            </w:r>
          </w:p>
          <w:p w:rsidR="001551AC" w:rsidRPr="00A3422F" w:rsidRDefault="001551AC" w:rsidP="001551AC">
            <w:pPr>
              <w:pStyle w:val="Heading2"/>
              <w:outlineLvl w:val="1"/>
              <w:rPr>
                <w:rFonts w:cstheme="minorHAnsi"/>
              </w:rPr>
            </w:pPr>
            <w:r w:rsidRPr="00A3422F">
              <w:rPr>
                <w:rFonts w:cstheme="minorHAnsi"/>
              </w:rPr>
              <w:t>BACHELOR’S OF ARTS IN ENGLISH (Distant education)</w:t>
            </w:r>
          </w:p>
          <w:p w:rsidR="001551AC" w:rsidRPr="00A3422F" w:rsidRDefault="001551AC" w:rsidP="001551AC">
            <w:pPr>
              <w:rPr>
                <w:rFonts w:cstheme="minorHAnsi"/>
              </w:rPr>
            </w:pPr>
            <w:r w:rsidRPr="00A3422F">
              <w:rPr>
                <w:rFonts w:cstheme="minorHAnsi"/>
              </w:rPr>
              <w:t>Pass</w:t>
            </w:r>
          </w:p>
        </w:tc>
      </w:tr>
    </w:tbl>
    <w:p w:rsidR="004E18DC" w:rsidRPr="00A3422F" w:rsidRDefault="004E18DC" w:rsidP="00486277">
      <w:pPr>
        <w:pStyle w:val="Heading1"/>
        <w:rPr>
          <w:rFonts w:asciiTheme="minorHAnsi" w:hAnsiTheme="minorHAnsi" w:cstheme="minorHAnsi"/>
        </w:rPr>
      </w:pPr>
    </w:p>
    <w:p w:rsidR="004E18DC" w:rsidRPr="00A3422F" w:rsidRDefault="004E18DC" w:rsidP="00486277">
      <w:pPr>
        <w:pStyle w:val="Heading1"/>
        <w:rPr>
          <w:rFonts w:asciiTheme="minorHAnsi" w:hAnsiTheme="minorHAnsi" w:cstheme="minorHAnsi"/>
        </w:rPr>
      </w:pPr>
    </w:p>
    <w:p w:rsidR="004E18DC" w:rsidRPr="00A3422F" w:rsidRDefault="004E18DC">
      <w:pPr>
        <w:rPr>
          <w:rFonts w:eastAsiaTheme="majorEastAsia" w:cstheme="minorHAnsi"/>
          <w:b/>
          <w:caps/>
          <w:color w:val="262626" w:themeColor="text1" w:themeTint="D9"/>
          <w:sz w:val="28"/>
          <w:szCs w:val="32"/>
        </w:rPr>
      </w:pPr>
      <w:r w:rsidRPr="00A3422F">
        <w:rPr>
          <w:rFonts w:cstheme="minorHAnsi"/>
        </w:rPr>
        <w:br w:type="page"/>
      </w:r>
    </w:p>
    <w:p w:rsidR="00486277" w:rsidRPr="00A3422F" w:rsidRDefault="004E18DC" w:rsidP="00486277">
      <w:pPr>
        <w:pStyle w:val="Heading1"/>
        <w:rPr>
          <w:rFonts w:asciiTheme="minorHAnsi" w:hAnsiTheme="minorHAnsi" w:cstheme="minorHAnsi"/>
        </w:rPr>
      </w:pPr>
      <w:r w:rsidRPr="00A3422F">
        <w:rPr>
          <w:rFonts w:asciiTheme="minorHAnsi" w:hAnsiTheme="minorHAnsi" w:cstheme="minorHAnsi"/>
        </w:rPr>
        <w:lastRenderedPageBreak/>
        <w:t xml:space="preserve">Soft and hard </w:t>
      </w:r>
      <w:sdt>
        <w:sdtPr>
          <w:rPr>
            <w:rFonts w:asciiTheme="minorHAnsi" w:hAnsiTheme="minorHAnsi" w:cstheme="minorHAnsi"/>
          </w:rPr>
          <w:alias w:val="Skills:"/>
          <w:tag w:val="Skills:"/>
          <w:id w:val="-1392877668"/>
          <w:placeholder>
            <w:docPart w:val="FA1B243800EE41498E7BC8B1E529986C"/>
          </w:placeholder>
          <w:temporary/>
          <w:showingPlcHdr/>
          <w15:appearance w15:val="hidden"/>
        </w:sdtPr>
        <w:sdtEndPr/>
        <w:sdtContent>
          <w:r w:rsidR="00486277" w:rsidRPr="00A3422F">
            <w:rPr>
              <w:rFonts w:asciiTheme="minorHAnsi" w:hAnsiTheme="minorHAnsi" w:cstheme="minorHAnsi"/>
            </w:rPr>
            <w:t>Skills</w:t>
          </w:r>
        </w:sdtContent>
      </w:sdt>
      <w:r w:rsidRPr="00A3422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A3422F" w:rsidTr="00CF1A49">
        <w:tc>
          <w:tcPr>
            <w:tcW w:w="4675" w:type="dxa"/>
          </w:tcPr>
          <w:p w:rsidR="001E3120" w:rsidRPr="00A3422F" w:rsidRDefault="004E18DC" w:rsidP="006E1507">
            <w:pPr>
              <w:pStyle w:val="ListBullet"/>
              <w:contextualSpacing w:val="0"/>
              <w:rPr>
                <w:rFonts w:cstheme="minorHAnsi"/>
                <w:color w:val="000000" w:themeColor="text1"/>
              </w:rPr>
            </w:pPr>
            <w:r w:rsidRPr="00A3422F">
              <w:rPr>
                <w:rFonts w:cstheme="minorHAnsi"/>
                <w:color w:val="000000" w:themeColor="text1"/>
              </w:rPr>
              <w:t>User Experience Design</w:t>
            </w:r>
          </w:p>
          <w:p w:rsidR="001F4E6D" w:rsidRPr="00A3422F" w:rsidRDefault="004E18DC" w:rsidP="004E18DC">
            <w:pPr>
              <w:pStyle w:val="ListBullet"/>
              <w:contextualSpacing w:val="0"/>
              <w:rPr>
                <w:rFonts w:cstheme="minorHAnsi"/>
                <w:color w:val="000000" w:themeColor="text1"/>
              </w:rPr>
            </w:pPr>
            <w:r w:rsidRPr="00A3422F">
              <w:rPr>
                <w:rFonts w:cstheme="minorHAnsi"/>
                <w:color w:val="000000" w:themeColor="text1"/>
              </w:rPr>
              <w:t>User Interface Design</w:t>
            </w:r>
          </w:p>
          <w:p w:rsidR="004E18DC" w:rsidRPr="00A3422F" w:rsidRDefault="004E18DC" w:rsidP="004E18DC">
            <w:pPr>
              <w:pStyle w:val="ListBullet"/>
              <w:contextualSpacing w:val="0"/>
              <w:rPr>
                <w:rFonts w:cstheme="minorHAnsi"/>
                <w:color w:val="000000" w:themeColor="text1"/>
              </w:rPr>
            </w:pPr>
            <w:r w:rsidRPr="00A3422F">
              <w:rPr>
                <w:rFonts w:cstheme="minorHAnsi"/>
                <w:color w:val="000000" w:themeColor="text1"/>
              </w:rPr>
              <w:t>Graphic Design</w:t>
            </w:r>
          </w:p>
          <w:p w:rsidR="004E18DC" w:rsidRPr="00A3422F" w:rsidRDefault="004E18DC" w:rsidP="004E18DC">
            <w:pPr>
              <w:pStyle w:val="ListBullet"/>
              <w:contextualSpacing w:val="0"/>
              <w:rPr>
                <w:rFonts w:cstheme="minorHAnsi"/>
                <w:color w:val="000000" w:themeColor="text1"/>
              </w:rPr>
            </w:pPr>
            <w:r w:rsidRPr="00A3422F">
              <w:rPr>
                <w:rFonts w:cstheme="minorHAnsi"/>
                <w:color w:val="000000" w:themeColor="text1"/>
              </w:rPr>
              <w:t>Mobile Design</w:t>
            </w:r>
          </w:p>
          <w:p w:rsidR="004E18DC" w:rsidRPr="00A3422F" w:rsidRDefault="004E18DC" w:rsidP="004E18DC">
            <w:pPr>
              <w:pStyle w:val="ListBullet"/>
              <w:contextualSpacing w:val="0"/>
              <w:rPr>
                <w:rFonts w:cstheme="minorHAnsi"/>
                <w:color w:val="000000" w:themeColor="text1"/>
              </w:rPr>
            </w:pPr>
            <w:r w:rsidRPr="00A3422F">
              <w:rPr>
                <w:rFonts w:cstheme="minorHAnsi"/>
                <w:color w:val="000000" w:themeColor="text1"/>
              </w:rPr>
              <w:t>Web Design</w:t>
            </w:r>
          </w:p>
          <w:p w:rsidR="004E18DC" w:rsidRPr="00A3422F" w:rsidRDefault="004E18DC" w:rsidP="004E18DC">
            <w:pPr>
              <w:pStyle w:val="ListBullet"/>
              <w:contextualSpacing w:val="0"/>
              <w:rPr>
                <w:rFonts w:cstheme="minorHAnsi"/>
                <w:color w:val="000000" w:themeColor="text1"/>
              </w:rPr>
            </w:pPr>
            <w:r w:rsidRPr="00A3422F">
              <w:rPr>
                <w:rFonts w:cstheme="minorHAnsi"/>
                <w:color w:val="000000" w:themeColor="text1"/>
              </w:rPr>
              <w:t>Photography</w:t>
            </w:r>
          </w:p>
          <w:p w:rsidR="001551AC" w:rsidRPr="00A3422F" w:rsidRDefault="001551AC" w:rsidP="004E18DC">
            <w:pPr>
              <w:pStyle w:val="ListBullet"/>
              <w:contextualSpacing w:val="0"/>
              <w:rPr>
                <w:rFonts w:cstheme="minorHAnsi"/>
                <w:color w:val="000000" w:themeColor="text1"/>
              </w:rPr>
            </w:pPr>
            <w:r w:rsidRPr="00A3422F">
              <w:rPr>
                <w:rFonts w:cstheme="minorHAnsi"/>
                <w:color w:val="000000" w:themeColor="text1"/>
              </w:rPr>
              <w:t>HTML,CSS &amp; JavaScript</w:t>
            </w:r>
          </w:p>
          <w:p w:rsidR="004E18DC" w:rsidRPr="00A3422F" w:rsidRDefault="004E18DC" w:rsidP="001551AC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cstheme="minorHAnsi"/>
                <w:color w:val="000000" w:themeColor="text1"/>
              </w:rPr>
            </w:pPr>
          </w:p>
          <w:p w:rsidR="001551AC" w:rsidRPr="00A3422F" w:rsidRDefault="001551AC" w:rsidP="001551AC">
            <w:pPr>
              <w:pStyle w:val="Heading1"/>
              <w:outlineLvl w:val="0"/>
              <w:rPr>
                <w:rFonts w:asciiTheme="minorHAnsi" w:hAnsiTheme="minorHAnsi" w:cstheme="minorHAnsi"/>
                <w:color w:val="000000" w:themeColor="text1"/>
              </w:rPr>
            </w:pPr>
            <w:r w:rsidRPr="00A3422F">
              <w:rPr>
                <w:rFonts w:asciiTheme="minorHAnsi" w:hAnsiTheme="minorHAnsi" w:cstheme="minorHAnsi"/>
                <w:color w:val="000000" w:themeColor="text1"/>
              </w:rPr>
              <w:t>Languages</w:t>
            </w:r>
          </w:p>
          <w:p w:rsidR="001551AC" w:rsidRPr="00A3422F" w:rsidRDefault="001551AC" w:rsidP="001551AC">
            <w:pPr>
              <w:pStyle w:val="Heading1"/>
              <w:outlineLvl w:val="0"/>
              <w:rPr>
                <w:rFonts w:asciiTheme="minorHAnsi" w:hAnsiTheme="minorHAnsi" w:cstheme="minorHAnsi"/>
                <w:color w:val="000000" w:themeColor="text1"/>
              </w:rPr>
            </w:pPr>
          </w:p>
          <w:p w:rsidR="001551AC" w:rsidRPr="00A3422F" w:rsidRDefault="001551AC" w:rsidP="001551AC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color w:val="000000" w:themeColor="text1"/>
              </w:rPr>
            </w:pPr>
            <w:r w:rsidRPr="00A3422F">
              <w:rPr>
                <w:rFonts w:cstheme="minorHAnsi"/>
                <w:color w:val="000000" w:themeColor="text1"/>
              </w:rPr>
              <w:t>English (</w:t>
            </w:r>
            <w:r w:rsidRPr="00A3422F">
              <w:rPr>
                <w:rFonts w:cstheme="minorHAnsi"/>
                <w:color w:val="000000" w:themeColor="text1"/>
              </w:rPr>
              <w:t>Professional Working Proficiency</w:t>
            </w:r>
            <w:r w:rsidRPr="00A3422F">
              <w:rPr>
                <w:rFonts w:cstheme="minorHAnsi"/>
                <w:color w:val="000000" w:themeColor="text1"/>
              </w:rPr>
              <w:t>)</w:t>
            </w:r>
          </w:p>
          <w:p w:rsidR="001551AC" w:rsidRPr="00A3422F" w:rsidRDefault="001551AC" w:rsidP="001551AC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color w:val="000000" w:themeColor="text1"/>
              </w:rPr>
            </w:pPr>
            <w:r w:rsidRPr="00A3422F">
              <w:rPr>
                <w:rFonts w:cstheme="minorHAnsi"/>
                <w:color w:val="000000" w:themeColor="text1"/>
              </w:rPr>
              <w:t>Burmese (Native)</w:t>
            </w:r>
          </w:p>
          <w:p w:rsidR="001551AC" w:rsidRPr="00A3422F" w:rsidRDefault="001551AC" w:rsidP="001551AC">
            <w:pPr>
              <w:rPr>
                <w:rFonts w:cstheme="minorHAnsi"/>
                <w:color w:val="000000" w:themeColor="text1"/>
              </w:rPr>
            </w:pPr>
          </w:p>
          <w:p w:rsidR="001551AC" w:rsidRPr="00A3422F" w:rsidRDefault="001551AC" w:rsidP="001551AC">
            <w:pPr>
              <w:pStyle w:val="Heading1"/>
              <w:outlineLvl w:val="0"/>
              <w:rPr>
                <w:rFonts w:asciiTheme="minorHAnsi" w:hAnsiTheme="minorHAnsi" w:cstheme="minorHAnsi"/>
                <w:color w:val="000000" w:themeColor="text1"/>
              </w:rPr>
            </w:pPr>
            <w:r w:rsidRPr="00A3422F">
              <w:rPr>
                <w:rFonts w:asciiTheme="minorHAnsi" w:hAnsiTheme="minorHAnsi" w:cstheme="minorHAnsi"/>
                <w:color w:val="000000" w:themeColor="text1"/>
              </w:rPr>
              <w:t>INTERESTs</w:t>
            </w:r>
          </w:p>
          <w:p w:rsidR="0043659C" w:rsidRPr="00A3422F" w:rsidRDefault="0043659C" w:rsidP="001551AC">
            <w:pPr>
              <w:pStyle w:val="Heading1"/>
              <w:outlineLvl w:val="0"/>
              <w:rPr>
                <w:rFonts w:asciiTheme="minorHAnsi" w:hAnsiTheme="minorHAnsi" w:cstheme="minorHAnsi"/>
                <w:color w:val="000000" w:themeColor="text1"/>
              </w:rPr>
            </w:pPr>
          </w:p>
          <w:p w:rsidR="0043659C" w:rsidRPr="00A3422F" w:rsidRDefault="0043659C" w:rsidP="0043659C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color w:val="000000" w:themeColor="text1"/>
              </w:rPr>
            </w:pPr>
            <w:r w:rsidRPr="00A3422F">
              <w:rPr>
                <w:rFonts w:cstheme="minorHAnsi"/>
                <w:color w:val="000000" w:themeColor="text1"/>
              </w:rPr>
              <w:t xml:space="preserve">Esports </w:t>
            </w:r>
          </w:p>
          <w:p w:rsidR="0043659C" w:rsidRPr="00A3422F" w:rsidRDefault="0043659C" w:rsidP="0043659C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color w:val="000000" w:themeColor="text1"/>
              </w:rPr>
            </w:pPr>
            <w:r w:rsidRPr="00A3422F">
              <w:rPr>
                <w:rFonts w:cstheme="minorHAnsi"/>
                <w:color w:val="000000" w:themeColor="text1"/>
              </w:rPr>
              <w:t>Everything about Football</w:t>
            </w:r>
          </w:p>
          <w:p w:rsidR="0043659C" w:rsidRPr="00A3422F" w:rsidRDefault="0043659C" w:rsidP="0043659C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color w:val="000000" w:themeColor="text1"/>
              </w:rPr>
            </w:pPr>
            <w:r w:rsidRPr="00A3422F">
              <w:rPr>
                <w:rFonts w:cstheme="minorHAnsi"/>
                <w:color w:val="000000" w:themeColor="text1"/>
              </w:rPr>
              <w:t xml:space="preserve">Fashion Enthusiast </w:t>
            </w:r>
          </w:p>
          <w:p w:rsidR="0043659C" w:rsidRPr="00A3422F" w:rsidRDefault="0043659C" w:rsidP="0043659C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color w:val="000000" w:themeColor="text1"/>
              </w:rPr>
            </w:pPr>
            <w:r w:rsidRPr="00A3422F">
              <w:rPr>
                <w:rFonts w:cstheme="minorHAnsi"/>
                <w:color w:val="000000" w:themeColor="text1"/>
              </w:rPr>
              <w:t>Portrait Photography</w:t>
            </w:r>
          </w:p>
          <w:p w:rsidR="0043659C" w:rsidRPr="00A3422F" w:rsidRDefault="0043659C" w:rsidP="001551AC">
            <w:pPr>
              <w:pStyle w:val="Heading1"/>
              <w:outlineLvl w:val="0"/>
              <w:rPr>
                <w:rFonts w:asciiTheme="minorHAnsi" w:hAnsiTheme="minorHAnsi" w:cstheme="minorHAnsi"/>
                <w:color w:val="000000" w:themeColor="text1"/>
              </w:rPr>
            </w:pPr>
          </w:p>
          <w:p w:rsidR="001551AC" w:rsidRPr="00A3422F" w:rsidRDefault="001551AC" w:rsidP="001551AC">
            <w:pPr>
              <w:pStyle w:val="Heading1"/>
              <w:outlineLvl w:val="0"/>
              <w:rPr>
                <w:rFonts w:asciiTheme="minorHAnsi" w:hAnsiTheme="minorHAnsi" w:cstheme="minorHAnsi"/>
                <w:color w:val="000000" w:themeColor="text1"/>
              </w:rPr>
            </w:pPr>
          </w:p>
          <w:p w:rsidR="001551AC" w:rsidRPr="00A3422F" w:rsidRDefault="001551AC" w:rsidP="0043659C">
            <w:pPr>
              <w:pStyle w:val="Heading1"/>
              <w:ind w:left="720"/>
              <w:outlineLvl w:val="0"/>
              <w:rPr>
                <w:rFonts w:asciiTheme="minorHAnsi" w:hAnsiTheme="minorHAnsi" w:cstheme="minorHAnsi"/>
                <w:color w:val="000000" w:themeColor="text1"/>
              </w:rPr>
            </w:pPr>
          </w:p>
          <w:p w:rsidR="001551AC" w:rsidRPr="00A3422F" w:rsidRDefault="001551AC" w:rsidP="001551AC">
            <w:pPr>
              <w:pStyle w:val="Heading1"/>
              <w:outlineLvl w:val="0"/>
              <w:rPr>
                <w:rFonts w:asciiTheme="minorHAnsi" w:hAnsiTheme="minorHAnsi" w:cstheme="minorHAnsi"/>
                <w:color w:val="000000" w:themeColor="text1"/>
              </w:rPr>
            </w:pPr>
          </w:p>
          <w:p w:rsidR="001551AC" w:rsidRPr="00A3422F" w:rsidRDefault="001551AC" w:rsidP="001551AC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4675" w:type="dxa"/>
            <w:tcMar>
              <w:left w:w="360" w:type="dxa"/>
            </w:tcMar>
          </w:tcPr>
          <w:p w:rsidR="003A0632" w:rsidRPr="00A3422F" w:rsidRDefault="004E18DC" w:rsidP="006E1507">
            <w:pPr>
              <w:pStyle w:val="ListBullet"/>
              <w:contextualSpacing w:val="0"/>
              <w:rPr>
                <w:rFonts w:cstheme="minorHAnsi"/>
                <w:color w:val="000000" w:themeColor="text1"/>
              </w:rPr>
            </w:pPr>
            <w:r w:rsidRPr="00A3422F">
              <w:rPr>
                <w:rFonts w:cstheme="minorHAnsi"/>
                <w:color w:val="000000" w:themeColor="text1"/>
              </w:rPr>
              <w:t>Business Thinking</w:t>
            </w:r>
          </w:p>
          <w:p w:rsidR="004E18DC" w:rsidRPr="00A3422F" w:rsidRDefault="004E18DC" w:rsidP="004E18DC">
            <w:pPr>
              <w:pStyle w:val="ListBullet"/>
              <w:contextualSpacing w:val="0"/>
              <w:rPr>
                <w:rFonts w:cstheme="minorHAnsi"/>
                <w:color w:val="000000" w:themeColor="text1"/>
              </w:rPr>
            </w:pPr>
            <w:r w:rsidRPr="00A3422F">
              <w:rPr>
                <w:rFonts w:cstheme="minorHAnsi"/>
                <w:color w:val="000000" w:themeColor="text1"/>
              </w:rPr>
              <w:t>Interpersonal Skills</w:t>
            </w:r>
          </w:p>
          <w:p w:rsidR="004E18DC" w:rsidRPr="00A3422F" w:rsidRDefault="004E18DC" w:rsidP="004E18D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cstheme="minorHAnsi"/>
                <w:color w:val="000000" w:themeColor="text1"/>
              </w:rPr>
            </w:pPr>
          </w:p>
          <w:p w:rsidR="004E18DC" w:rsidRPr="00A3422F" w:rsidRDefault="004E18DC" w:rsidP="004E18DC">
            <w:pPr>
              <w:pStyle w:val="ListBullet"/>
              <w:contextualSpacing w:val="0"/>
              <w:rPr>
                <w:rFonts w:cstheme="minorHAnsi"/>
                <w:color w:val="000000" w:themeColor="text1"/>
              </w:rPr>
            </w:pPr>
            <w:r w:rsidRPr="00A3422F">
              <w:rPr>
                <w:rFonts w:cstheme="minorHAnsi"/>
                <w:color w:val="000000" w:themeColor="text1"/>
              </w:rPr>
              <w:t>Adobe Photoshop</w:t>
            </w:r>
          </w:p>
          <w:p w:rsidR="004E18DC" w:rsidRPr="00A3422F" w:rsidRDefault="004E18DC" w:rsidP="004E18DC">
            <w:pPr>
              <w:pStyle w:val="ListBullet"/>
              <w:contextualSpacing w:val="0"/>
              <w:rPr>
                <w:rFonts w:cstheme="minorHAnsi"/>
                <w:color w:val="000000" w:themeColor="text1"/>
              </w:rPr>
            </w:pPr>
            <w:r w:rsidRPr="00A3422F">
              <w:rPr>
                <w:rFonts w:cstheme="minorHAnsi"/>
                <w:color w:val="000000" w:themeColor="text1"/>
              </w:rPr>
              <w:t>Light Room</w:t>
            </w:r>
          </w:p>
          <w:p w:rsidR="004E18DC" w:rsidRPr="00A3422F" w:rsidRDefault="004E18DC" w:rsidP="004E18DC">
            <w:pPr>
              <w:pStyle w:val="ListBullet"/>
              <w:contextualSpacing w:val="0"/>
              <w:rPr>
                <w:rFonts w:cstheme="minorHAnsi"/>
                <w:color w:val="000000" w:themeColor="text1"/>
              </w:rPr>
            </w:pPr>
            <w:r w:rsidRPr="00A3422F">
              <w:rPr>
                <w:rFonts w:cstheme="minorHAnsi"/>
                <w:color w:val="000000" w:themeColor="text1"/>
              </w:rPr>
              <w:t>Adobe XD</w:t>
            </w:r>
          </w:p>
          <w:p w:rsidR="004E18DC" w:rsidRPr="00A3422F" w:rsidRDefault="004E18DC" w:rsidP="004E18DC">
            <w:pPr>
              <w:pStyle w:val="ListBullet"/>
              <w:contextualSpacing w:val="0"/>
              <w:rPr>
                <w:rFonts w:cstheme="minorHAnsi"/>
                <w:color w:val="000000" w:themeColor="text1"/>
              </w:rPr>
            </w:pPr>
            <w:r w:rsidRPr="00A3422F">
              <w:rPr>
                <w:rFonts w:cstheme="minorHAnsi"/>
                <w:color w:val="000000" w:themeColor="text1"/>
              </w:rPr>
              <w:t>Figma</w:t>
            </w:r>
          </w:p>
          <w:p w:rsidR="004E18DC" w:rsidRPr="00A3422F" w:rsidRDefault="004E18DC" w:rsidP="004E18D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cstheme="minorHAnsi"/>
                <w:color w:val="000000" w:themeColor="text1"/>
              </w:rPr>
            </w:pPr>
          </w:p>
          <w:p w:rsidR="001551AC" w:rsidRPr="00A3422F" w:rsidRDefault="001551AC" w:rsidP="001551AC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cstheme="minorHAnsi"/>
                <w:color w:val="000000" w:themeColor="text1"/>
              </w:rPr>
            </w:pPr>
          </w:p>
          <w:p w:rsidR="004E18DC" w:rsidRPr="00A3422F" w:rsidRDefault="004E18DC" w:rsidP="004E18D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cstheme="minorHAnsi"/>
                <w:color w:val="000000" w:themeColor="text1"/>
              </w:rPr>
            </w:pPr>
          </w:p>
        </w:tc>
      </w:tr>
    </w:tbl>
    <w:p w:rsidR="00B51D1B" w:rsidRPr="00A3422F" w:rsidRDefault="00B51D1B" w:rsidP="006E1507">
      <w:pPr>
        <w:rPr>
          <w:rFonts w:cstheme="minorHAnsi"/>
        </w:rPr>
      </w:pPr>
    </w:p>
    <w:sectPr w:rsidR="00B51D1B" w:rsidRPr="00A3422F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762" w:rsidRDefault="00334762" w:rsidP="0068194B">
      <w:r>
        <w:separator/>
      </w:r>
    </w:p>
    <w:p w:rsidR="00334762" w:rsidRDefault="00334762"/>
    <w:p w:rsidR="00334762" w:rsidRDefault="00334762"/>
  </w:endnote>
  <w:endnote w:type="continuationSeparator" w:id="0">
    <w:p w:rsidR="00334762" w:rsidRDefault="00334762" w:rsidP="0068194B">
      <w:r>
        <w:continuationSeparator/>
      </w:r>
    </w:p>
    <w:p w:rsidR="00334762" w:rsidRDefault="00334762"/>
    <w:p w:rsidR="00334762" w:rsidRDefault="003347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422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762" w:rsidRDefault="00334762" w:rsidP="0068194B">
      <w:r>
        <w:separator/>
      </w:r>
    </w:p>
    <w:p w:rsidR="00334762" w:rsidRDefault="00334762"/>
    <w:p w:rsidR="00334762" w:rsidRDefault="00334762"/>
  </w:footnote>
  <w:footnote w:type="continuationSeparator" w:id="0">
    <w:p w:rsidR="00334762" w:rsidRDefault="00334762" w:rsidP="0068194B">
      <w:r>
        <w:continuationSeparator/>
      </w:r>
    </w:p>
    <w:p w:rsidR="00334762" w:rsidRDefault="00334762"/>
    <w:p w:rsidR="00334762" w:rsidRDefault="0033476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CF9EF2D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61C408C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9C9182D"/>
    <w:multiLevelType w:val="hybridMultilevel"/>
    <w:tmpl w:val="6F1AC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784A443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1BD325F1"/>
    <w:multiLevelType w:val="hybridMultilevel"/>
    <w:tmpl w:val="A3987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A73AE1"/>
    <w:multiLevelType w:val="hybridMultilevel"/>
    <w:tmpl w:val="1B7A669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257200B"/>
    <w:multiLevelType w:val="hybridMultilevel"/>
    <w:tmpl w:val="F934D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4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6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A01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551AC"/>
    <w:rsid w:val="00163668"/>
    <w:rsid w:val="00171566"/>
    <w:rsid w:val="00174676"/>
    <w:rsid w:val="001755A8"/>
    <w:rsid w:val="00180FF5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4762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659C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18DC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7DF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2A01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22F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7261"/>
    <w:rsid w:val="00D0630C"/>
    <w:rsid w:val="00D243A9"/>
    <w:rsid w:val="00D305E5"/>
    <w:rsid w:val="00D37CD3"/>
    <w:rsid w:val="00D66A52"/>
    <w:rsid w:val="00D66EFA"/>
    <w:rsid w:val="00D72A2D"/>
    <w:rsid w:val="00D9521A"/>
    <w:rsid w:val="00D97CC2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053DDB-064D-4CE6-9819-A42E5016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ch-5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D8EE665493A430AB27A8D4C91996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02AA0-5338-4A09-9CF4-E59635EE61D3}"/>
      </w:docPartPr>
      <w:docPartBody>
        <w:p w:rsidR="00000000" w:rsidRDefault="00A74955">
          <w:pPr>
            <w:pStyle w:val="9D8EE665493A430AB27A8D4C919963B9"/>
          </w:pPr>
          <w:r w:rsidRPr="00CF1A49">
            <w:t>Experience</w:t>
          </w:r>
        </w:p>
      </w:docPartBody>
    </w:docPart>
    <w:docPart>
      <w:docPartPr>
        <w:name w:val="D7AA70ADA5B34D53BB130292E7337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F8C4D-35FC-4787-B0F4-D62B1CBB98C5}"/>
      </w:docPartPr>
      <w:docPartBody>
        <w:p w:rsidR="00000000" w:rsidRDefault="00A74955">
          <w:pPr>
            <w:pStyle w:val="D7AA70ADA5B34D53BB130292E7337EE4"/>
          </w:pPr>
          <w:r w:rsidRPr="00CF1A49">
            <w:t>Education</w:t>
          </w:r>
        </w:p>
      </w:docPartBody>
    </w:docPart>
    <w:docPart>
      <w:docPartPr>
        <w:name w:val="FA1B243800EE41498E7BC8B1E5299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7F13E-5A30-455F-BA1D-DBA09A37EEFB}"/>
      </w:docPartPr>
      <w:docPartBody>
        <w:p w:rsidR="00000000" w:rsidRDefault="00A74955">
          <w:pPr>
            <w:pStyle w:val="FA1B243800EE41498E7BC8B1E529986C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02E"/>
    <w:rsid w:val="0032602E"/>
    <w:rsid w:val="00A7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5D32C2B86A4F97A14DABB7623B4EBF">
    <w:name w:val="0E5D32C2B86A4F97A14DABB7623B4EBF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AC881A7262043979CB5B078891C0F67">
    <w:name w:val="7AC881A7262043979CB5B078891C0F67"/>
  </w:style>
  <w:style w:type="paragraph" w:customStyle="1" w:styleId="798FB1B7B2BB4236867222353C59140C">
    <w:name w:val="798FB1B7B2BB4236867222353C59140C"/>
  </w:style>
  <w:style w:type="paragraph" w:customStyle="1" w:styleId="99E2B14380E54F22B149FD4D827BA1F3">
    <w:name w:val="99E2B14380E54F22B149FD4D827BA1F3"/>
  </w:style>
  <w:style w:type="paragraph" w:customStyle="1" w:styleId="BCEA3D0FEB384D78BCBFA3D4EC6E9B38">
    <w:name w:val="BCEA3D0FEB384D78BCBFA3D4EC6E9B38"/>
  </w:style>
  <w:style w:type="paragraph" w:customStyle="1" w:styleId="D6E70432D7594D2CA8EAEC8B64591DF2">
    <w:name w:val="D6E70432D7594D2CA8EAEC8B64591DF2"/>
  </w:style>
  <w:style w:type="paragraph" w:customStyle="1" w:styleId="5DA65748C80D4AAE8ABCB41E724588E4">
    <w:name w:val="5DA65748C80D4AAE8ABCB41E724588E4"/>
  </w:style>
  <w:style w:type="paragraph" w:customStyle="1" w:styleId="A36577CED4AD4B859A4E40475F230BFE">
    <w:name w:val="A36577CED4AD4B859A4E40475F230BFE"/>
  </w:style>
  <w:style w:type="paragraph" w:customStyle="1" w:styleId="1C429B76B82743E7AFBF13DE52FAFBCA">
    <w:name w:val="1C429B76B82743E7AFBF13DE52FAFBCA"/>
  </w:style>
  <w:style w:type="paragraph" w:customStyle="1" w:styleId="6E46E11C84D54603B9A72B51296E672D">
    <w:name w:val="6E46E11C84D54603B9A72B51296E672D"/>
  </w:style>
  <w:style w:type="paragraph" w:customStyle="1" w:styleId="F489030B00184D36AF8BF4041F370BB6">
    <w:name w:val="F489030B00184D36AF8BF4041F370BB6"/>
  </w:style>
  <w:style w:type="paragraph" w:customStyle="1" w:styleId="9D8EE665493A430AB27A8D4C919963B9">
    <w:name w:val="9D8EE665493A430AB27A8D4C919963B9"/>
  </w:style>
  <w:style w:type="paragraph" w:customStyle="1" w:styleId="9BE0EB2033A44630A88E06766C354CB4">
    <w:name w:val="9BE0EB2033A44630A88E06766C354CB4"/>
  </w:style>
  <w:style w:type="paragraph" w:customStyle="1" w:styleId="51574363A16A4F0AAB8C1FDEE0A54158">
    <w:name w:val="51574363A16A4F0AAB8C1FDEE0A54158"/>
  </w:style>
  <w:style w:type="paragraph" w:customStyle="1" w:styleId="91E83C53AAF145D38FE2896B1285C09B">
    <w:name w:val="91E83C53AAF145D38FE2896B1285C09B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8B64315B1B84D1DBA732EE9EEF9C784">
    <w:name w:val="38B64315B1B84D1DBA732EE9EEF9C784"/>
  </w:style>
  <w:style w:type="paragraph" w:customStyle="1" w:styleId="013EDE9B0C794A6E8AE995A53A11AB0A">
    <w:name w:val="013EDE9B0C794A6E8AE995A53A11AB0A"/>
  </w:style>
  <w:style w:type="paragraph" w:customStyle="1" w:styleId="FC9762D20819468FBEB2D942A99A9214">
    <w:name w:val="FC9762D20819468FBEB2D942A99A9214"/>
  </w:style>
  <w:style w:type="paragraph" w:customStyle="1" w:styleId="7FB9CBE256B341948C8F94C5276B2A7E">
    <w:name w:val="7FB9CBE256B341948C8F94C5276B2A7E"/>
  </w:style>
  <w:style w:type="paragraph" w:customStyle="1" w:styleId="C5769C796C6B40ED9E49C7E7D022E506">
    <w:name w:val="C5769C796C6B40ED9E49C7E7D022E506"/>
  </w:style>
  <w:style w:type="paragraph" w:customStyle="1" w:styleId="523FE1475A354715BEEE41BB81760967">
    <w:name w:val="523FE1475A354715BEEE41BB81760967"/>
  </w:style>
  <w:style w:type="paragraph" w:customStyle="1" w:styleId="CD1B614CEF104CB3A0CE95504A59647E">
    <w:name w:val="CD1B614CEF104CB3A0CE95504A59647E"/>
  </w:style>
  <w:style w:type="paragraph" w:customStyle="1" w:styleId="D7AA70ADA5B34D53BB130292E7337EE4">
    <w:name w:val="D7AA70ADA5B34D53BB130292E7337EE4"/>
  </w:style>
  <w:style w:type="paragraph" w:customStyle="1" w:styleId="FAB01D51582C4BAE929D3EC730F32340">
    <w:name w:val="FAB01D51582C4BAE929D3EC730F32340"/>
  </w:style>
  <w:style w:type="paragraph" w:customStyle="1" w:styleId="FE7921FC2653445C948629E97E3C0BA0">
    <w:name w:val="FE7921FC2653445C948629E97E3C0BA0"/>
  </w:style>
  <w:style w:type="paragraph" w:customStyle="1" w:styleId="867626E6CA7147599496A55C0C716966">
    <w:name w:val="867626E6CA7147599496A55C0C716966"/>
  </w:style>
  <w:style w:type="paragraph" w:customStyle="1" w:styleId="9C19CB75FBCD40D59998F40899567794">
    <w:name w:val="9C19CB75FBCD40D59998F40899567794"/>
  </w:style>
  <w:style w:type="paragraph" w:customStyle="1" w:styleId="E93824302EC64E09B49280CF382A87A3">
    <w:name w:val="E93824302EC64E09B49280CF382A87A3"/>
  </w:style>
  <w:style w:type="paragraph" w:customStyle="1" w:styleId="76F814B16FB647BEAAFA6C53B87C9171">
    <w:name w:val="76F814B16FB647BEAAFA6C53B87C9171"/>
  </w:style>
  <w:style w:type="paragraph" w:customStyle="1" w:styleId="E16C2BB24D5B4E92BD79395469391027">
    <w:name w:val="E16C2BB24D5B4E92BD79395469391027"/>
  </w:style>
  <w:style w:type="paragraph" w:customStyle="1" w:styleId="F6421D9B501242D183AF39FA41F479D0">
    <w:name w:val="F6421D9B501242D183AF39FA41F479D0"/>
  </w:style>
  <w:style w:type="paragraph" w:customStyle="1" w:styleId="B338B993B42641459B31DF63E9B6903B">
    <w:name w:val="B338B993B42641459B31DF63E9B6903B"/>
  </w:style>
  <w:style w:type="paragraph" w:customStyle="1" w:styleId="10705B49549449B6998F3FF89CE57DD5">
    <w:name w:val="10705B49549449B6998F3FF89CE57DD5"/>
  </w:style>
  <w:style w:type="paragraph" w:customStyle="1" w:styleId="FA1B243800EE41498E7BC8B1E529986C">
    <w:name w:val="FA1B243800EE41498E7BC8B1E529986C"/>
  </w:style>
  <w:style w:type="paragraph" w:customStyle="1" w:styleId="7764A463A399421A851B8062C84E36FC">
    <w:name w:val="7764A463A399421A851B8062C84E36FC"/>
  </w:style>
  <w:style w:type="paragraph" w:customStyle="1" w:styleId="F22FC4262E0442DB85CECE0789046380">
    <w:name w:val="F22FC4262E0442DB85CECE0789046380"/>
  </w:style>
  <w:style w:type="paragraph" w:customStyle="1" w:styleId="0E488311362744BDBC7D6ACC1EE0E295">
    <w:name w:val="0E488311362744BDBC7D6ACC1EE0E295"/>
  </w:style>
  <w:style w:type="paragraph" w:customStyle="1" w:styleId="4213CDE9225B4F2D83385D8F01054D19">
    <w:name w:val="4213CDE9225B4F2D83385D8F01054D19"/>
  </w:style>
  <w:style w:type="paragraph" w:customStyle="1" w:styleId="C867ABAFED494BD0ACB23FE77E24D543">
    <w:name w:val="C867ABAFED494BD0ACB23FE77E24D543"/>
  </w:style>
  <w:style w:type="paragraph" w:customStyle="1" w:styleId="F0B63B345A014CEBB98DE0532B15F3E2">
    <w:name w:val="F0B63B345A014CEBB98DE0532B15F3E2"/>
  </w:style>
  <w:style w:type="paragraph" w:customStyle="1" w:styleId="1716058668554040A6A254D41C18CFE2">
    <w:name w:val="1716058668554040A6A254D41C18CFE2"/>
  </w:style>
  <w:style w:type="paragraph" w:customStyle="1" w:styleId="26179B1AD9D84979A0CFEEBBFC3A666E">
    <w:name w:val="26179B1AD9D84979A0CFEEBBFC3A666E"/>
    <w:rsid w:val="0032602E"/>
  </w:style>
  <w:style w:type="paragraph" w:customStyle="1" w:styleId="A060B9F9E2A746DE992A215E869CEE30">
    <w:name w:val="A060B9F9E2A746DE992A215E869CEE30"/>
    <w:rsid w:val="003260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38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tech-5</dc:creator>
  <cp:keywords/>
  <dc:description/>
  <cp:lastModifiedBy>tech-5</cp:lastModifiedBy>
  <cp:revision>6</cp:revision>
  <dcterms:created xsi:type="dcterms:W3CDTF">2020-08-21T09:31:00Z</dcterms:created>
  <dcterms:modified xsi:type="dcterms:W3CDTF">2020-08-21T10:09:00Z</dcterms:modified>
  <cp:category/>
</cp:coreProperties>
</file>